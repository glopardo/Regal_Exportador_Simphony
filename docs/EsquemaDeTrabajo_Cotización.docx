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04"/>
        <w:gridCol w:w="6911"/>
      </w:tblGrid>
      <w:tr w:rsidR="006829ED">
        <w:trPr>
          <w:trHeight w:val="108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29ED" w:rsidRDefault="006829ED">
            <w:pPr>
              <w:spacing w:after="0" w:line="240" w:lineRule="auto"/>
              <w:jc w:val="center"/>
              <w:rPr>
                <w:color w:val="EBDDC3" w:themeColor="background2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id w:val="5824127"/>
              <w:placeholder>
                <w:docPart w:val="4908FF2B811642A5A7CA4DB6FBDB45F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6829ED" w:rsidRDefault="00665FAA">
                <w:pPr>
                  <w:pStyle w:val="Nombredelacompaa"/>
                </w:pPr>
                <w:r>
                  <w:t>Gabriel Lopardo</w:t>
                </w:r>
              </w:p>
            </w:sdtContent>
          </w:sdt>
          <w:p w:rsidR="006829ED" w:rsidRDefault="006829ED" w:rsidP="00665FAA">
            <w:pPr>
              <w:pStyle w:val="Direccindelremitente"/>
              <w:spacing w:after="0"/>
            </w:pPr>
          </w:p>
        </w:tc>
      </w:tr>
      <w:tr w:rsidR="006829ED">
        <w:trPr>
          <w:trHeight w:val="36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91D10F34733E4E49807DF278BBAD762E"/>
              </w:placeholder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6829ED" w:rsidRDefault="006E6394" w:rsidP="00321798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31</w:t>
                </w:r>
                <w:r w:rsidR="00665FAA">
                  <w:t xml:space="preserve"> de </w:t>
                </w:r>
                <w:r>
                  <w:t>octubre</w:t>
                </w:r>
                <w:r w:rsidR="00665FAA">
                  <w:t xml:space="preserve"> de 201</w:t>
                </w:r>
                <w:r>
                  <w:t>7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6829ED" w:rsidRDefault="00665FAA" w:rsidP="00D5112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Cotización y plan de trabajo para </w:t>
            </w:r>
            <w:r w:rsidR="00D51123">
              <w:rPr>
                <w:color w:val="FFFFFF" w:themeColor="background1"/>
              </w:rPr>
              <w:t xml:space="preserve">interface </w:t>
            </w:r>
            <w:proofErr w:type="spellStart"/>
            <w:r w:rsidR="006E6394">
              <w:rPr>
                <w:color w:val="FFFFFF" w:themeColor="background1"/>
              </w:rPr>
              <w:t>Simphony</w:t>
            </w:r>
            <w:proofErr w:type="spellEnd"/>
            <w:r w:rsidR="00D51123">
              <w:rPr>
                <w:color w:val="FFFFFF" w:themeColor="background1"/>
              </w:rPr>
              <w:t xml:space="preserve"> – Softland</w:t>
            </w:r>
          </w:p>
        </w:tc>
      </w:tr>
      <w:tr w:rsidR="006829ED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29ED" w:rsidRDefault="006829ED">
            <w:pPr>
              <w:spacing w:after="0" w:line="240" w:lineRule="auto"/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6829ED" w:rsidRDefault="00665FAA">
            <w:pPr>
              <w:pStyle w:val="Direccindeldestinatario"/>
            </w:pPr>
            <w:r>
              <w:t xml:space="preserve">Cliente: </w:t>
            </w:r>
            <w:proofErr w:type="spellStart"/>
            <w:r>
              <w:t>Netgroup</w:t>
            </w:r>
            <w:proofErr w:type="spellEnd"/>
            <w:r>
              <w:t xml:space="preserve"> Chile</w:t>
            </w:r>
          </w:p>
          <w:p w:rsidR="006829ED" w:rsidRDefault="00665FAA">
            <w:pPr>
              <w:pStyle w:val="Direccindeldestinatario"/>
            </w:pPr>
            <w:r>
              <w:t xml:space="preserve">Contramaestre </w:t>
            </w:r>
            <w:proofErr w:type="spellStart"/>
            <w:r>
              <w:t>Micalvi</w:t>
            </w:r>
            <w:proofErr w:type="spellEnd"/>
            <w:r>
              <w:t xml:space="preserve"> 75, Ñuñoa, Santiago de Chile</w:t>
            </w:r>
          </w:p>
          <w:p w:rsidR="006829ED" w:rsidRDefault="006829ED">
            <w:pPr>
              <w:pStyle w:val="Direccindeldestinatario"/>
            </w:pPr>
          </w:p>
          <w:p w:rsidR="006829ED" w:rsidRDefault="008C734D">
            <w:pPr>
              <w:pStyle w:val="Salutation"/>
            </w:pPr>
            <w:sdt>
              <w:sdtPr>
                <w:id w:val="218072615"/>
                <w:placeholder>
                  <w:docPart w:val="83C6EF9147B846DC9CA872879BA63938"/>
                </w:placeholder>
                <w:text/>
              </w:sdtPr>
              <w:sdtEndPr/>
              <w:sdtContent>
                <w:r w:rsidR="00665FAA">
                  <w:t>A continuación se detalla el plan de trabajo por el desarrollo solicitado</w:t>
                </w:r>
              </w:sdtContent>
            </w:sdt>
          </w:p>
          <w:tbl>
            <w:tblPr>
              <w:tblStyle w:val="ColorfulList-Accent2"/>
              <w:tblW w:w="0" w:type="auto"/>
              <w:tblLook w:val="04A0" w:firstRow="1" w:lastRow="0" w:firstColumn="1" w:lastColumn="0" w:noHBand="0" w:noVBand="1"/>
            </w:tblPr>
            <w:tblGrid>
              <w:gridCol w:w="2498"/>
              <w:gridCol w:w="2290"/>
              <w:gridCol w:w="1893"/>
            </w:tblGrid>
            <w:tr w:rsidR="0018574B" w:rsidTr="001857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</w:tcPr>
                <w:p w:rsidR="0018574B" w:rsidRDefault="0018574B" w:rsidP="004F6190">
                  <w:pPr>
                    <w:jc w:val="center"/>
                  </w:pPr>
                  <w:r>
                    <w:t>Tarea a realizar</w:t>
                  </w:r>
                </w:p>
              </w:tc>
              <w:tc>
                <w:tcPr>
                  <w:tcW w:w="2290" w:type="dxa"/>
                </w:tcPr>
                <w:p w:rsidR="0018574B" w:rsidRDefault="0018574B" w:rsidP="004F61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Cantidad de días</w:t>
                  </w:r>
                </w:p>
              </w:tc>
              <w:tc>
                <w:tcPr>
                  <w:tcW w:w="1893" w:type="dxa"/>
                </w:tcPr>
                <w:p w:rsidR="0018574B" w:rsidRDefault="0018574B" w:rsidP="004F61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Precio</w:t>
                  </w:r>
                  <w:r w:rsidR="004F6190">
                    <w:t xml:space="preserve"> (UF)</w:t>
                  </w:r>
                </w:p>
              </w:tc>
            </w:tr>
            <w:tr w:rsidR="0018574B" w:rsidTr="001857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</w:tcPr>
                <w:p w:rsidR="0018574B" w:rsidRDefault="00493A04" w:rsidP="00665FAA">
                  <w:r>
                    <w:t>Armado de documentación</w:t>
                  </w:r>
                </w:p>
              </w:tc>
              <w:tc>
                <w:tcPr>
                  <w:tcW w:w="2290" w:type="dxa"/>
                </w:tcPr>
                <w:p w:rsidR="0018574B" w:rsidRDefault="00493A04" w:rsidP="004F61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  <w:r w:rsidR="0018574B">
                    <w:t>,</w:t>
                  </w:r>
                  <w:r w:rsidR="006E6394">
                    <w:t xml:space="preserve"> </w:t>
                  </w:r>
                  <w:r w:rsidR="0018574B">
                    <w:t>5</w:t>
                  </w:r>
                </w:p>
              </w:tc>
              <w:tc>
                <w:tcPr>
                  <w:tcW w:w="1893" w:type="dxa"/>
                </w:tcPr>
                <w:p w:rsidR="0018574B" w:rsidRDefault="00D51123" w:rsidP="004F61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18574B" w:rsidTr="001857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</w:tcPr>
                <w:p w:rsidR="0018574B" w:rsidRDefault="00493A04" w:rsidP="00665FAA">
                  <w:r>
                    <w:t xml:space="preserve">Desarrollo de un exportador manual para extracción de datos de </w:t>
                  </w:r>
                  <w:proofErr w:type="spellStart"/>
                  <w:r w:rsidR="006E6394">
                    <w:t>Simphony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290" w:type="dxa"/>
                </w:tcPr>
                <w:p w:rsidR="0018574B" w:rsidRDefault="006E6394" w:rsidP="004F61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1893" w:type="dxa"/>
                </w:tcPr>
                <w:p w:rsidR="0018574B" w:rsidRDefault="006E6394" w:rsidP="00CF4AB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18574B" w:rsidTr="001857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</w:tcPr>
                <w:p w:rsidR="0018574B" w:rsidRDefault="0018574B" w:rsidP="00665FAA">
                  <w:r>
                    <w:t>Pruebas y correcciones</w:t>
                  </w:r>
                </w:p>
              </w:tc>
              <w:tc>
                <w:tcPr>
                  <w:tcW w:w="2290" w:type="dxa"/>
                </w:tcPr>
                <w:p w:rsidR="0018574B" w:rsidRDefault="00493A04" w:rsidP="004F61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0,5</w:t>
                  </w:r>
                </w:p>
              </w:tc>
              <w:tc>
                <w:tcPr>
                  <w:tcW w:w="1893" w:type="dxa"/>
                </w:tcPr>
                <w:p w:rsidR="0018574B" w:rsidRDefault="00D51123" w:rsidP="004F61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4F6190" w:rsidTr="001857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</w:tcPr>
                <w:p w:rsidR="004F6190" w:rsidRDefault="004F6190" w:rsidP="00665FAA">
                  <w:r>
                    <w:t>Documentación</w:t>
                  </w:r>
                </w:p>
              </w:tc>
              <w:tc>
                <w:tcPr>
                  <w:tcW w:w="2290" w:type="dxa"/>
                </w:tcPr>
                <w:p w:rsidR="004F6190" w:rsidRDefault="00493A04" w:rsidP="004F61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0,</w:t>
                  </w:r>
                  <w:r w:rsidR="006E6394">
                    <w:t>5</w:t>
                  </w:r>
                </w:p>
              </w:tc>
              <w:tc>
                <w:tcPr>
                  <w:tcW w:w="1893" w:type="dxa"/>
                </w:tcPr>
                <w:p w:rsidR="004F6190" w:rsidRDefault="00D51123" w:rsidP="004F619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</w:tr>
            <w:tr w:rsidR="0018574B" w:rsidTr="001857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8" w:type="dxa"/>
                </w:tcPr>
                <w:p w:rsidR="0018574B" w:rsidRPr="00B61E83" w:rsidRDefault="0018574B" w:rsidP="00B61E83">
                  <w:pPr>
                    <w:jc w:val="right"/>
                  </w:pPr>
                  <w:r w:rsidRPr="00B61E83">
                    <w:t>TOTAL</w:t>
                  </w:r>
                </w:p>
              </w:tc>
              <w:tc>
                <w:tcPr>
                  <w:tcW w:w="2290" w:type="dxa"/>
                </w:tcPr>
                <w:p w:rsidR="0018574B" w:rsidRPr="00B61E83" w:rsidRDefault="006E6394" w:rsidP="004F619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6,5</w:t>
                  </w:r>
                </w:p>
              </w:tc>
              <w:tc>
                <w:tcPr>
                  <w:tcW w:w="1893" w:type="dxa"/>
                </w:tcPr>
                <w:p w:rsidR="0018574B" w:rsidRPr="00B61E83" w:rsidRDefault="006E6394" w:rsidP="00A0067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20</w:t>
                  </w:r>
                </w:p>
              </w:tc>
            </w:tr>
          </w:tbl>
          <w:p w:rsidR="006829ED" w:rsidRDefault="006829ED" w:rsidP="00665FAA"/>
          <w:p w:rsidR="005E1C9A" w:rsidRDefault="005E1C9A" w:rsidP="00D51123">
            <w:pPr>
              <w:pStyle w:val="Closing"/>
            </w:pPr>
            <w:r>
              <w:t xml:space="preserve">Se abona </w:t>
            </w:r>
            <w:r w:rsidR="00D51123">
              <w:t>100</w:t>
            </w:r>
            <w:r>
              <w:t>% al finalizar, contra entrega de</w:t>
            </w:r>
            <w:bookmarkStart w:id="0" w:name="_GoBack"/>
            <w:bookmarkEnd w:id="0"/>
            <w:r>
              <w:t xml:space="preserve"> códigos y </w:t>
            </w:r>
            <w:r w:rsidR="00D51123">
              <w:t>d</w:t>
            </w:r>
            <w:r>
              <w:t>ocumentación</w:t>
            </w:r>
            <w:r w:rsidR="0021003A">
              <w:t>,</w:t>
            </w:r>
            <w:r>
              <w:t xml:space="preserve"> a la cotización de la UF al día del pago.</w:t>
            </w:r>
          </w:p>
          <w:p w:rsidR="005E1C9A" w:rsidRDefault="005E1C9A">
            <w:pPr>
              <w:pStyle w:val="Closing"/>
            </w:pPr>
          </w:p>
          <w:p w:rsidR="006829ED" w:rsidRDefault="00665FAA">
            <w:pPr>
              <w:pStyle w:val="Closing"/>
            </w:pPr>
            <w:r>
              <w:t>Cualquier comentario, duda o consulta quedo a su completa disposición.</w:t>
            </w:r>
          </w:p>
          <w:p w:rsidR="00665FAA" w:rsidRDefault="00665FAA">
            <w:pPr>
              <w:pStyle w:val="Closing"/>
            </w:pPr>
            <w:r>
              <w:t>Saludo atentamente,</w:t>
            </w:r>
          </w:p>
          <w:p w:rsidR="006829ED" w:rsidRDefault="008C734D" w:rsidP="00454C0E">
            <w:pPr>
              <w:pStyle w:val="Signature"/>
              <w:jc w:val="right"/>
            </w:pPr>
            <w:sdt>
              <w:sdtPr>
                <w:id w:val="289799721"/>
                <w:placeholder>
                  <w:docPart w:val="2BCE73DCBA6440139C6A71B8195CD6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65FAA">
                  <w:rPr>
                    <w:lang w:val="es-ES"/>
                  </w:rPr>
                  <w:t>Gabriel Lopardo.-</w:t>
                </w:r>
              </w:sdtContent>
            </w:sdt>
            <w:r w:rsidR="00810AF7">
              <w:rPr>
                <w:lang w:val="es-ES"/>
              </w:rPr>
              <w:t xml:space="preserve"> </w:t>
            </w:r>
          </w:p>
        </w:tc>
      </w:tr>
    </w:tbl>
    <w:p w:rsidR="00D51123" w:rsidRDefault="00D51123" w:rsidP="00D51123">
      <w:pPr>
        <w:spacing w:after="200" w:line="276" w:lineRule="auto"/>
      </w:pPr>
    </w:p>
    <w:sectPr w:rsidR="00D51123">
      <w:headerReference w:type="default" r:id="rId8"/>
      <w:footerReference w:type="default" r:id="rId9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34D" w:rsidRDefault="008C734D">
      <w:pPr>
        <w:spacing w:after="0" w:line="240" w:lineRule="auto"/>
      </w:pPr>
      <w:r>
        <w:separator/>
      </w:r>
    </w:p>
  </w:endnote>
  <w:endnote w:type="continuationSeparator" w:id="0">
    <w:p w:rsidR="008C734D" w:rsidRDefault="008C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ED" w:rsidRDefault="006829ED"/>
  <w:p w:rsidR="006829ED" w:rsidRDefault="00810AF7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321798" w:rsidRPr="00321798">
      <w:rPr>
        <w:noProof/>
        <w:sz w:val="24"/>
        <w:szCs w:val="24"/>
        <w:lang w:val="es-ES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34D" w:rsidRDefault="008C734D">
      <w:pPr>
        <w:spacing w:after="0" w:line="240" w:lineRule="auto"/>
      </w:pPr>
      <w:r>
        <w:separator/>
      </w:r>
    </w:p>
  </w:footnote>
  <w:footnote w:type="continuationSeparator" w:id="0">
    <w:p w:rsidR="008C734D" w:rsidRDefault="008C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3884"/>
      <w:placeholder>
        <w:docPart w:val="4908FF2B811642A5A7CA4DB6FBDB45F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-M-yyyy"/>
        <w:lid w:val="es-ES"/>
        <w:storeMappedDataAs w:val="dateTime"/>
        <w:calendar w:val="gregorian"/>
      </w:date>
    </w:sdtPr>
    <w:sdtEndPr/>
    <w:sdtContent>
      <w:p w:rsidR="006829ED" w:rsidRDefault="00810AF7">
        <w:pPr>
          <w:pStyle w:val="Encabezadoimpar"/>
        </w:pPr>
        <w:r>
          <w:rPr>
            <w:lang w:val="es-ES"/>
          </w:rPr>
          <w:t>[Seleccionar fecha]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FAA"/>
    <w:rsid w:val="00012529"/>
    <w:rsid w:val="0018574B"/>
    <w:rsid w:val="00200083"/>
    <w:rsid w:val="0021003A"/>
    <w:rsid w:val="00305962"/>
    <w:rsid w:val="00321798"/>
    <w:rsid w:val="0040514D"/>
    <w:rsid w:val="00454C0E"/>
    <w:rsid w:val="00493A04"/>
    <w:rsid w:val="00496B4B"/>
    <w:rsid w:val="004F6190"/>
    <w:rsid w:val="005E1C9A"/>
    <w:rsid w:val="00665FAA"/>
    <w:rsid w:val="006829ED"/>
    <w:rsid w:val="006E6394"/>
    <w:rsid w:val="00810AF7"/>
    <w:rsid w:val="008C734D"/>
    <w:rsid w:val="00A00676"/>
    <w:rsid w:val="00AC447B"/>
    <w:rsid w:val="00B61E83"/>
    <w:rsid w:val="00CF4ABA"/>
    <w:rsid w:val="00D5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9EB82"/>
  <w15:docId w15:val="{CA0ED709-2D73-4C57-B98C-C3C12D0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3"/>
    </w:rPr>
  </w:style>
  <w:style w:type="paragraph" w:customStyle="1" w:styleId="Direccindelremitente">
    <w:name w:val="Dirección del remitente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Direccindeldestinatario">
    <w:name w:val="Dirección del destinatario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3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3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3"/>
      <w:shd w:val="clear" w:color="auto" w:fill="FFFFFF" w:themeFill="background1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3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72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Nombredelacompaa">
    <w:name w:val="Nombre de la compañía"/>
    <w:basedOn w:val="Normal"/>
    <w:uiPriority w:val="2"/>
    <w:qFormat/>
    <w:pPr>
      <w:spacing w:after="0"/>
    </w:pPr>
    <w:rPr>
      <w:b/>
      <w:color w:val="775F55" w:themeColor="text2"/>
      <w:sz w:val="28"/>
      <w:szCs w:val="28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3"/>
    </w:rPr>
  </w:style>
  <w:style w:type="paragraph" w:customStyle="1" w:styleId="Piedepginapar">
    <w:name w:val="Pie de página par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table" w:styleId="ColorfulList-Accent2">
    <w:name w:val="Colorful List Accent 2"/>
    <w:basedOn w:val="TableNormal"/>
    <w:uiPriority w:val="42"/>
    <w:rsid w:val="00665FA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08FF2B811642A5A7CA4DB6FBDB4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51F1-8DCB-4326-9D79-ECE2462DF2D5}"/>
      </w:docPartPr>
      <w:docPartBody>
        <w:p w:rsidR="00EB6B8F" w:rsidRDefault="00686265">
          <w:pPr>
            <w:pStyle w:val="4908FF2B811642A5A7CA4DB6FBDB45FB"/>
          </w:pPr>
          <w:r>
            <w:rPr>
              <w:lang w:val="es-ES"/>
            </w:rPr>
            <w:t>[Compañía del remitente]</w:t>
          </w:r>
        </w:p>
      </w:docPartBody>
    </w:docPart>
    <w:docPart>
      <w:docPartPr>
        <w:name w:val="91D10F34733E4E49807DF278BBAD7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44D7-F485-4D37-9B56-97DE879571C3}"/>
      </w:docPartPr>
      <w:docPartBody>
        <w:p w:rsidR="00EB6B8F" w:rsidRDefault="00686265">
          <w:pPr>
            <w:pStyle w:val="91D10F34733E4E49807DF278BBAD762E"/>
          </w:pPr>
          <w:r>
            <w:rPr>
              <w:lang w:val="es-ES"/>
            </w:rPr>
            <w:t>[Seleccionar fecha]</w:t>
          </w:r>
        </w:p>
      </w:docPartBody>
    </w:docPart>
    <w:docPart>
      <w:docPartPr>
        <w:name w:val="83C6EF9147B846DC9CA872879BA6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36087-D9F1-43A7-AEAD-43690CF49BC1}"/>
      </w:docPartPr>
      <w:docPartBody>
        <w:p w:rsidR="00EB6B8F" w:rsidRDefault="00686265">
          <w:pPr>
            <w:pStyle w:val="83C6EF9147B846DC9CA872879BA63938"/>
          </w:pPr>
          <w:r>
            <w:rPr>
              <w:lang w:val="es-ES"/>
            </w:rPr>
            <w:t>[Escriba el saludo]</w:t>
          </w:r>
        </w:p>
      </w:docPartBody>
    </w:docPart>
    <w:docPart>
      <w:docPartPr>
        <w:name w:val="2BCE73DCBA6440139C6A71B8195CD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8986D-58BF-450E-8419-963223E8A33B}"/>
      </w:docPartPr>
      <w:docPartBody>
        <w:p w:rsidR="00EB6B8F" w:rsidRDefault="00686265">
          <w:pPr>
            <w:pStyle w:val="2BCE73DCBA6440139C6A71B8195CD62E"/>
          </w:pPr>
          <w:r>
            <w:rPr>
              <w:lang w:val="es-ES"/>
            </w:rPr>
            <w:t>[Escriba el nombre del remitente]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265"/>
    <w:rsid w:val="00014F63"/>
    <w:rsid w:val="00560DD8"/>
    <w:rsid w:val="00686265"/>
    <w:rsid w:val="00711B4D"/>
    <w:rsid w:val="008D4821"/>
    <w:rsid w:val="00EB6B8F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08FF2B811642A5A7CA4DB6FBDB45FB">
    <w:name w:val="4908FF2B811642A5A7CA4DB6FBDB45FB"/>
  </w:style>
  <w:style w:type="paragraph" w:customStyle="1" w:styleId="55B19FC37DC74002B896D03F5A2C05A5">
    <w:name w:val="55B19FC37DC74002B896D03F5A2C05A5"/>
  </w:style>
  <w:style w:type="paragraph" w:customStyle="1" w:styleId="91D10F34733E4E49807DF278BBAD762E">
    <w:name w:val="91D10F34733E4E49807DF278BBAD762E"/>
  </w:style>
  <w:style w:type="paragraph" w:customStyle="1" w:styleId="97743DA2BCF042448A2E70C586F7469E">
    <w:name w:val="97743DA2BCF042448A2E70C586F7469E"/>
  </w:style>
  <w:style w:type="paragraph" w:customStyle="1" w:styleId="0F6EF9CADA3646058F5A3C7FFBD60707">
    <w:name w:val="0F6EF9CADA3646058F5A3C7FFBD60707"/>
  </w:style>
  <w:style w:type="paragraph" w:customStyle="1" w:styleId="83C6EF9147B846DC9CA872879BA63938">
    <w:name w:val="83C6EF9147B846DC9CA872879BA63938"/>
  </w:style>
  <w:style w:type="paragraph" w:customStyle="1" w:styleId="E1553DEAB31246428E6FF1D52512BCAA">
    <w:name w:val="E1553DEAB31246428E6FF1D52512BCAA"/>
  </w:style>
  <w:style w:type="paragraph" w:customStyle="1" w:styleId="029E5209EDF349609A7FE732F98F5CE7">
    <w:name w:val="029E5209EDF349609A7FE732F98F5CE7"/>
  </w:style>
  <w:style w:type="paragraph" w:customStyle="1" w:styleId="2BCE73DCBA6440139C6A71B8195CD62E">
    <w:name w:val="2BCE73DCBA6440139C6A71B8195CD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MedianLetter.Dotx</Template>
  <TotalTime>110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Gabriel Lopardo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Lopardo.-</dc:creator>
  <cp:lastModifiedBy>Gabriel Lopardo</cp:lastModifiedBy>
  <cp:revision>11</cp:revision>
  <cp:lastPrinted>2016-07-30T03:22:00Z</cp:lastPrinted>
  <dcterms:created xsi:type="dcterms:W3CDTF">2016-05-14T20:44:00Z</dcterms:created>
  <dcterms:modified xsi:type="dcterms:W3CDTF">2017-10-31T12:05:00Z</dcterms:modified>
</cp:coreProperties>
</file>